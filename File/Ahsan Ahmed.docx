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2161"/>
      </w:tblGrid>
      <w:tr w:rsidR="002D128F" w:rsidRPr="002F7C6B">
        <w:trPr>
          <w:trHeight w:val="151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2D128F" w:rsidRPr="002F7C6B" w:rsidRDefault="00D97CB2">
            <w:pPr>
              <w:pStyle w:val="YourName"/>
              <w:rPr>
                <w:sz w:val="32"/>
              </w:rPr>
            </w:pPr>
            <w:sdt>
              <w:sdtPr>
                <w:rPr>
                  <w:sz w:val="32"/>
                </w:rPr>
                <w:alias w:val="Author"/>
                <w:id w:val="93044407"/>
                <w:placeholder>
                  <w:docPart w:val="2A7BA89FB0794B68BC45DEF4E70AB83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E049BE" w:rsidRPr="002F7C6B">
                  <w:rPr>
                    <w:sz w:val="32"/>
                  </w:rPr>
                  <w:t>Ahsan</w:t>
                </w:r>
              </w:sdtContent>
            </w:sdt>
            <w:r w:rsidR="00B85587" w:rsidRPr="002F7C6B">
              <w:rPr>
                <w:sz w:val="32"/>
              </w:rPr>
              <w:t xml:space="preserve"> Jawed</w:t>
            </w:r>
          </w:p>
        </w:tc>
      </w:tr>
      <w:tr w:rsidR="002D128F" w:rsidRPr="002F7C6B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2D128F" w:rsidRPr="002F7C6B" w:rsidRDefault="00E2755D" w:rsidP="00E2755D">
            <w:pPr>
              <w:pStyle w:val="ResumeBodyText"/>
              <w:rPr>
                <w:sz w:val="24"/>
              </w:rPr>
            </w:pPr>
            <w:r w:rsidRPr="002F7C6B">
              <w:rPr>
                <w:sz w:val="24"/>
              </w:rPr>
              <w:t>R-665, 15/B Buffer zone</w:t>
            </w:r>
            <w:r w:rsidR="000F55AA" w:rsidRPr="002F7C6B">
              <w:rPr>
                <w:sz w:val="24"/>
              </w:rPr>
              <w:t xml:space="preserve"> | </w:t>
            </w:r>
            <w:r w:rsidRPr="002F7C6B">
              <w:rPr>
                <w:sz w:val="24"/>
              </w:rPr>
              <w:t>Karachi - 75850</w:t>
            </w:r>
            <w:r w:rsidR="000F55AA" w:rsidRPr="002F7C6B">
              <w:rPr>
                <w:sz w:val="24"/>
              </w:rPr>
              <w:t xml:space="preserve"> | </w:t>
            </w:r>
            <w:r w:rsidRPr="002F7C6B">
              <w:rPr>
                <w:sz w:val="24"/>
              </w:rPr>
              <w:t>0092-315-2074268</w:t>
            </w:r>
            <w:r w:rsidR="000F55AA" w:rsidRPr="002F7C6B">
              <w:rPr>
                <w:sz w:val="24"/>
              </w:rPr>
              <w:t xml:space="preserve"> | </w:t>
            </w:r>
            <w:hyperlink r:id="rId9" w:history="1">
              <w:r w:rsidRPr="002F7C6B">
                <w:rPr>
                  <w:rStyle w:val="Hyperlink"/>
                  <w:sz w:val="24"/>
                </w:rPr>
                <w:t>ahsan.ahmed99@ymail.com</w:t>
              </w:r>
            </w:hyperlink>
          </w:p>
        </w:tc>
      </w:tr>
      <w:tr w:rsidR="002D128F" w:rsidRPr="002F7C6B">
        <w:trPr>
          <w:trHeight w:val="607"/>
        </w:trPr>
        <w:tc>
          <w:tcPr>
            <w:tcW w:w="7380" w:type="dxa"/>
            <w:gridSpan w:val="2"/>
          </w:tcPr>
          <w:p w:rsidR="002D128F" w:rsidRPr="002F7C6B" w:rsidRDefault="002D128F">
            <w:pPr>
              <w:rPr>
                <w:sz w:val="24"/>
              </w:rPr>
            </w:pPr>
          </w:p>
        </w:tc>
      </w:tr>
      <w:tr w:rsidR="002D128F" w:rsidRPr="002F7C6B">
        <w:trPr>
          <w:trHeight w:val="16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2D128F" w:rsidRPr="002F7C6B" w:rsidRDefault="000F55AA">
            <w:pPr>
              <w:pStyle w:val="SectionHeading"/>
              <w:rPr>
                <w:sz w:val="22"/>
              </w:rPr>
            </w:pPr>
            <w:r w:rsidRPr="002F7C6B">
              <w:rPr>
                <w:sz w:val="22"/>
              </w:rPr>
              <w:t>Objective</w:t>
            </w:r>
          </w:p>
        </w:tc>
      </w:tr>
      <w:tr w:rsidR="002D128F" w:rsidRPr="002F7C6B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p w:rsidR="002D128F" w:rsidRPr="00BF3B8F" w:rsidRDefault="00BF3B8F">
            <w:pPr>
              <w:pStyle w:val="ResumeBodyText"/>
              <w:rPr>
                <w:sz w:val="24"/>
              </w:rPr>
            </w:pPr>
            <w:r w:rsidRPr="00BF3B8F">
              <w:rPr>
                <w:rFonts w:cs="Helvetica"/>
                <w:color w:val="000000"/>
                <w:sz w:val="24"/>
                <w:szCs w:val="23"/>
                <w:shd w:val="clear" w:color="auto" w:fill="FFFFFF"/>
              </w:rPr>
              <w:t>To associate with a vibrant organization, to fully utilize my knowledge, skills and contribute to the overall growth of the organization</w:t>
            </w:r>
          </w:p>
        </w:tc>
      </w:tr>
      <w:tr w:rsidR="002D128F" w:rsidRPr="002F7C6B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2D128F" w:rsidRPr="002F7C6B" w:rsidRDefault="000F55AA">
            <w:pPr>
              <w:pStyle w:val="SectionHeading"/>
              <w:rPr>
                <w:sz w:val="22"/>
              </w:rPr>
            </w:pPr>
            <w:r w:rsidRPr="002F7C6B">
              <w:rPr>
                <w:sz w:val="22"/>
              </w:rPr>
              <w:t>Education</w:t>
            </w:r>
          </w:p>
        </w:tc>
      </w:tr>
      <w:tr w:rsidR="002D128F" w:rsidRPr="002F7C6B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2D128F" w:rsidRPr="002F7C6B" w:rsidRDefault="00E2755D">
            <w:pPr>
              <w:pStyle w:val="ResumeBodyText"/>
              <w:rPr>
                <w:sz w:val="24"/>
              </w:rPr>
            </w:pPr>
            <w:r w:rsidRPr="002F7C6B">
              <w:rPr>
                <w:sz w:val="24"/>
              </w:rPr>
              <w:t>Bachelor of Science, Software Engineering</w:t>
            </w:r>
          </w:p>
          <w:p w:rsidR="002D128F" w:rsidRPr="002F7C6B" w:rsidRDefault="00E2755D" w:rsidP="00E2755D">
            <w:pPr>
              <w:pStyle w:val="Italics"/>
              <w:rPr>
                <w:i w:val="0"/>
                <w:sz w:val="24"/>
              </w:rPr>
            </w:pPr>
            <w:r w:rsidRPr="002F7C6B">
              <w:rPr>
                <w:sz w:val="24"/>
              </w:rPr>
              <w:t>University of Karachi, Karachi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2D128F" w:rsidRPr="002F7C6B" w:rsidRDefault="00975E67" w:rsidP="00E2755D">
            <w:pPr>
              <w:pStyle w:val="Dates"/>
              <w:rPr>
                <w:sz w:val="24"/>
              </w:rPr>
            </w:pPr>
            <w:r>
              <w:rPr>
                <w:sz w:val="24"/>
              </w:rPr>
              <w:t>Expected December</w:t>
            </w:r>
            <w:r w:rsidR="00E2755D" w:rsidRPr="002F7C6B">
              <w:rPr>
                <w:sz w:val="24"/>
              </w:rPr>
              <w:t xml:space="preserve"> 2018</w:t>
            </w:r>
          </w:p>
        </w:tc>
      </w:tr>
      <w:tr w:rsidR="002D128F" w:rsidRPr="002F7C6B">
        <w:trPr>
          <w:trHeight w:val="51"/>
        </w:trPr>
        <w:tc>
          <w:tcPr>
            <w:tcW w:w="7380" w:type="dxa"/>
            <w:gridSpan w:val="2"/>
            <w:tcMar>
              <w:bottom w:w="230" w:type="dxa"/>
            </w:tcMar>
          </w:tcPr>
          <w:p w:rsidR="002D128F" w:rsidRPr="00734CEA" w:rsidRDefault="002D128F" w:rsidP="00734CEA">
            <w:pPr>
              <w:pStyle w:val="Description"/>
              <w:numPr>
                <w:ilvl w:val="0"/>
                <w:numId w:val="0"/>
              </w:numPr>
              <w:rPr>
                <w:sz w:val="24"/>
              </w:rPr>
            </w:pPr>
          </w:p>
        </w:tc>
      </w:tr>
      <w:tr w:rsidR="002D128F" w:rsidRPr="002F7C6B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2D128F" w:rsidRDefault="000F55AA">
            <w:pPr>
              <w:pStyle w:val="SectionHeading"/>
              <w:rPr>
                <w:sz w:val="22"/>
              </w:rPr>
            </w:pPr>
            <w:r w:rsidRPr="002F7C6B">
              <w:rPr>
                <w:sz w:val="22"/>
              </w:rPr>
              <w:t>Skills &amp; Abilities</w:t>
            </w:r>
          </w:p>
          <w:p w:rsidR="009319EE" w:rsidRPr="002F7C6B" w:rsidRDefault="009319EE">
            <w:pPr>
              <w:pStyle w:val="SectionHeading"/>
              <w:rPr>
                <w:sz w:val="22"/>
              </w:rPr>
            </w:pPr>
          </w:p>
        </w:tc>
      </w:tr>
      <w:tr w:rsidR="009319EE" w:rsidRPr="002F7C6B">
        <w:trPr>
          <w:trHeight w:val="22"/>
        </w:trPr>
        <w:tc>
          <w:tcPr>
            <w:tcW w:w="5219" w:type="dxa"/>
            <w:tcMar>
              <w:top w:w="29" w:type="dxa"/>
              <w:bottom w:w="29" w:type="dxa"/>
            </w:tcMar>
          </w:tcPr>
          <w:p w:rsidR="009319EE" w:rsidRPr="006A3303" w:rsidRDefault="009319EE" w:rsidP="009319EE">
            <w:pPr>
              <w:numPr>
                <w:ilvl w:val="0"/>
                <w:numId w:val="14"/>
              </w:num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  <w:r w:rsidRPr="006A3303">
              <w:rPr>
                <w:rFonts w:cstheme="minorHAnsi"/>
                <w:sz w:val="25"/>
                <w:szCs w:val="21"/>
              </w:rPr>
              <w:t>Object Oriente</w:t>
            </w:r>
            <w:r w:rsidR="008702EA" w:rsidRPr="006A3303">
              <w:rPr>
                <w:rFonts w:cstheme="minorHAnsi"/>
                <w:sz w:val="25"/>
                <w:szCs w:val="21"/>
              </w:rPr>
              <w:t>d Programming Experience in PHP</w:t>
            </w:r>
            <w:r w:rsidRPr="006A3303">
              <w:rPr>
                <w:rFonts w:cstheme="minorHAnsi"/>
                <w:sz w:val="25"/>
                <w:szCs w:val="21"/>
              </w:rPr>
              <w:t>, Java and JavaScript</w:t>
            </w:r>
          </w:p>
        </w:tc>
        <w:tc>
          <w:tcPr>
            <w:tcW w:w="2161" w:type="dxa"/>
            <w:tcMar>
              <w:top w:w="29" w:type="dxa"/>
              <w:bottom w:w="29" w:type="dxa"/>
            </w:tcMar>
          </w:tcPr>
          <w:p w:rsidR="009319EE" w:rsidRPr="00CB4E8A" w:rsidRDefault="009319EE" w:rsidP="009319EE">
            <w:pPr>
              <w:spacing w:before="100" w:beforeAutospacing="1" w:after="225"/>
              <w:ind w:left="720"/>
              <w:rPr>
                <w:rFonts w:ascii="Tahoma" w:hAnsi="Tahoma" w:cs="Tahoma"/>
                <w:color w:val="666666"/>
                <w:sz w:val="21"/>
                <w:szCs w:val="21"/>
              </w:rPr>
            </w:pPr>
          </w:p>
        </w:tc>
      </w:tr>
      <w:tr w:rsidR="009319EE" w:rsidRPr="002F7C6B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9319EE" w:rsidRDefault="009319EE" w:rsidP="009319EE">
            <w:pPr>
              <w:numPr>
                <w:ilvl w:val="0"/>
                <w:numId w:val="14"/>
              </w:num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  <w:r w:rsidRPr="006A3303">
              <w:rPr>
                <w:rFonts w:cstheme="minorHAnsi"/>
                <w:sz w:val="25"/>
                <w:szCs w:val="21"/>
              </w:rPr>
              <w:t>Able to Learn Quick, Attentive and Deliver Quality of Work</w:t>
            </w:r>
          </w:p>
          <w:p w:rsidR="00B311FD" w:rsidRPr="006A3303" w:rsidRDefault="00B311FD" w:rsidP="009319EE">
            <w:pPr>
              <w:numPr>
                <w:ilvl w:val="0"/>
                <w:numId w:val="14"/>
              </w:num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  <w:r>
              <w:rPr>
                <w:rFonts w:cstheme="minorHAnsi"/>
                <w:sz w:val="25"/>
                <w:szCs w:val="21"/>
              </w:rPr>
              <w:t>Framework experience for PHP: Codeigniter</w:t>
            </w:r>
          </w:p>
        </w:tc>
        <w:tc>
          <w:tcPr>
            <w:tcW w:w="2161" w:type="dxa"/>
            <w:tcMar>
              <w:bottom w:w="29" w:type="dxa"/>
            </w:tcMar>
          </w:tcPr>
          <w:p w:rsidR="009319EE" w:rsidRPr="00CB4E8A" w:rsidRDefault="009319EE" w:rsidP="009319EE">
            <w:pPr>
              <w:spacing w:before="100" w:beforeAutospacing="1" w:after="225"/>
              <w:ind w:left="720"/>
              <w:rPr>
                <w:rFonts w:ascii="Tahoma" w:hAnsi="Tahoma" w:cs="Tahoma"/>
                <w:color w:val="666666"/>
                <w:sz w:val="21"/>
                <w:szCs w:val="21"/>
              </w:rPr>
            </w:pPr>
          </w:p>
        </w:tc>
      </w:tr>
      <w:tr w:rsidR="009319EE" w:rsidRPr="002F7C6B">
        <w:trPr>
          <w:trHeight w:val="22"/>
        </w:trPr>
        <w:tc>
          <w:tcPr>
            <w:tcW w:w="7380" w:type="dxa"/>
            <w:gridSpan w:val="2"/>
          </w:tcPr>
          <w:p w:rsidR="009319EE" w:rsidRPr="006A3303" w:rsidRDefault="009319EE" w:rsidP="009319EE">
            <w:pPr>
              <w:numPr>
                <w:ilvl w:val="0"/>
                <w:numId w:val="14"/>
              </w:num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  <w:r w:rsidRPr="006A3303">
              <w:rPr>
                <w:rFonts w:cstheme="minorHAnsi"/>
                <w:sz w:val="25"/>
                <w:szCs w:val="21"/>
              </w:rPr>
              <w:t>Experienced in writing SQL Queries</w:t>
            </w:r>
          </w:p>
        </w:tc>
      </w:tr>
      <w:tr w:rsidR="009319EE" w:rsidRPr="002F7C6B">
        <w:trPr>
          <w:trHeight w:val="22"/>
        </w:trPr>
        <w:tc>
          <w:tcPr>
            <w:tcW w:w="7380" w:type="dxa"/>
            <w:gridSpan w:val="2"/>
          </w:tcPr>
          <w:p w:rsidR="009319EE" w:rsidRPr="006A3303" w:rsidRDefault="009319EE" w:rsidP="009319EE">
            <w:pPr>
              <w:numPr>
                <w:ilvl w:val="0"/>
                <w:numId w:val="1"/>
              </w:num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  <w:r w:rsidRPr="006A3303">
              <w:rPr>
                <w:rFonts w:cstheme="minorHAnsi"/>
                <w:sz w:val="25"/>
                <w:szCs w:val="21"/>
              </w:rPr>
              <w:t>Curious in Breaking and Solving Mathematical Problems</w:t>
            </w:r>
          </w:p>
        </w:tc>
      </w:tr>
      <w:tr w:rsidR="009319EE" w:rsidRPr="002F7C6B">
        <w:trPr>
          <w:trHeight w:val="22"/>
        </w:trPr>
        <w:tc>
          <w:tcPr>
            <w:tcW w:w="7380" w:type="dxa"/>
            <w:gridSpan w:val="2"/>
          </w:tcPr>
          <w:p w:rsidR="009319EE" w:rsidRPr="009319EE" w:rsidRDefault="009319EE" w:rsidP="009319EE">
            <w:pPr>
              <w:numPr>
                <w:ilvl w:val="0"/>
                <w:numId w:val="1"/>
              </w:numPr>
              <w:spacing w:before="100" w:beforeAutospacing="1" w:after="225"/>
              <w:rPr>
                <w:rFonts w:eastAsia="Times New Roman" w:cstheme="minorHAnsi"/>
                <w:sz w:val="25"/>
                <w:szCs w:val="21"/>
              </w:rPr>
            </w:pPr>
            <w:r w:rsidRPr="009319EE">
              <w:rPr>
                <w:rFonts w:eastAsia="Times New Roman" w:cstheme="minorHAnsi"/>
                <w:sz w:val="25"/>
                <w:szCs w:val="21"/>
              </w:rPr>
              <w:t>Expe</w:t>
            </w:r>
            <w:r w:rsidR="00B311FD">
              <w:rPr>
                <w:rFonts w:eastAsia="Times New Roman" w:cstheme="minorHAnsi"/>
                <w:sz w:val="25"/>
                <w:szCs w:val="21"/>
              </w:rPr>
              <w:t>rience in HTML, CSS, JavaScript &amp; PHP</w:t>
            </w:r>
          </w:p>
          <w:p w:rsidR="009319EE" w:rsidRPr="009319EE" w:rsidRDefault="009806CF" w:rsidP="009319EE">
            <w:pPr>
              <w:numPr>
                <w:ilvl w:val="0"/>
                <w:numId w:val="1"/>
              </w:numPr>
              <w:spacing w:before="100" w:beforeAutospacing="1" w:after="225"/>
              <w:rPr>
                <w:rFonts w:eastAsia="Times New Roman" w:cstheme="minorHAnsi"/>
                <w:sz w:val="25"/>
                <w:szCs w:val="21"/>
              </w:rPr>
            </w:pPr>
            <w:r>
              <w:rPr>
                <w:rFonts w:eastAsia="Times New Roman" w:cstheme="minorHAnsi"/>
                <w:sz w:val="25"/>
                <w:szCs w:val="21"/>
              </w:rPr>
              <w:t>Moderate Data Structure</w:t>
            </w:r>
            <w:r w:rsidR="009319EE" w:rsidRPr="009319EE">
              <w:rPr>
                <w:rFonts w:eastAsia="Times New Roman" w:cstheme="minorHAnsi"/>
                <w:sz w:val="25"/>
                <w:szCs w:val="21"/>
              </w:rPr>
              <w:t>, RDBMS and Design Pattern Concepts</w:t>
            </w:r>
          </w:p>
          <w:p w:rsidR="00975E67" w:rsidRDefault="009319EE" w:rsidP="00975E67">
            <w:pPr>
              <w:numPr>
                <w:ilvl w:val="0"/>
                <w:numId w:val="1"/>
              </w:numPr>
              <w:spacing w:before="100" w:beforeAutospacing="1" w:after="225"/>
              <w:rPr>
                <w:rFonts w:eastAsia="Times New Roman" w:cstheme="minorHAnsi"/>
                <w:sz w:val="25"/>
                <w:szCs w:val="21"/>
              </w:rPr>
            </w:pPr>
            <w:r w:rsidRPr="009319EE">
              <w:rPr>
                <w:rFonts w:eastAsia="Times New Roman" w:cstheme="minorHAnsi"/>
                <w:sz w:val="25"/>
                <w:szCs w:val="21"/>
              </w:rPr>
              <w:t>Good verbal Communication Skills</w:t>
            </w:r>
          </w:p>
          <w:p w:rsidR="00975E67" w:rsidRPr="00975E67" w:rsidRDefault="00975E67" w:rsidP="00975E67">
            <w:pPr>
              <w:spacing w:before="100" w:beforeAutospacing="1" w:after="225"/>
              <w:rPr>
                <w:rFonts w:eastAsia="Times New Roman" w:cstheme="minorHAnsi"/>
                <w:sz w:val="25"/>
                <w:szCs w:val="21"/>
              </w:rPr>
            </w:pPr>
            <w:r>
              <w:rPr>
                <w:rFonts w:eastAsia="Times New Roman" w:cstheme="minorHAnsi"/>
                <w:sz w:val="25"/>
                <w:szCs w:val="21"/>
              </w:rPr>
              <w:t xml:space="preserve">Git Username : </w:t>
            </w:r>
            <w:bookmarkStart w:id="0" w:name="_GoBack"/>
            <w:bookmarkEnd w:id="0"/>
            <w:r>
              <w:rPr>
                <w:rFonts w:eastAsia="Times New Roman" w:cstheme="minorHAnsi"/>
                <w:sz w:val="25"/>
                <w:szCs w:val="21"/>
              </w:rPr>
              <w:t>Ahsan-J</w:t>
            </w:r>
          </w:p>
          <w:p w:rsidR="009319EE" w:rsidRPr="006A3303" w:rsidRDefault="009319EE" w:rsidP="00975E67">
            <w:pPr>
              <w:spacing w:before="100" w:beforeAutospacing="1" w:after="225"/>
              <w:rPr>
                <w:rFonts w:cstheme="minorHAnsi"/>
                <w:sz w:val="25"/>
                <w:szCs w:val="21"/>
              </w:rPr>
            </w:pPr>
          </w:p>
        </w:tc>
      </w:tr>
    </w:tbl>
    <w:p w:rsidR="00C048FE" w:rsidRPr="009319EE" w:rsidRDefault="00C048FE" w:rsidP="00C048FE">
      <w:pPr>
        <w:rPr>
          <w:b/>
          <w:sz w:val="24"/>
        </w:rPr>
      </w:pPr>
    </w:p>
    <w:sectPr w:rsidR="00C048FE" w:rsidRPr="009319EE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CB2" w:rsidRDefault="00D97CB2">
      <w:r>
        <w:separator/>
      </w:r>
    </w:p>
  </w:endnote>
  <w:endnote w:type="continuationSeparator" w:id="0">
    <w:p w:rsidR="00D97CB2" w:rsidRDefault="00D9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CB2" w:rsidRDefault="00D97CB2">
      <w:r>
        <w:separator/>
      </w:r>
    </w:p>
  </w:footnote>
  <w:footnote w:type="continuationSeparator" w:id="0">
    <w:p w:rsidR="00D97CB2" w:rsidRDefault="00D97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EC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FA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050B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6304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3118C6"/>
    <w:multiLevelType w:val="hybridMultilevel"/>
    <w:tmpl w:val="0D0A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40D83"/>
    <w:multiLevelType w:val="multilevel"/>
    <w:tmpl w:val="2D7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C0781"/>
    <w:multiLevelType w:val="multilevel"/>
    <w:tmpl w:val="1DB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3570D"/>
    <w:multiLevelType w:val="multilevel"/>
    <w:tmpl w:val="BE2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54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7C63"/>
    <w:multiLevelType w:val="multilevel"/>
    <w:tmpl w:val="83F6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  <w:num w:numId="15">
    <w:abstractNumId w:val="8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E049BE"/>
    <w:rsid w:val="000F55AA"/>
    <w:rsid w:val="00157747"/>
    <w:rsid w:val="00230B34"/>
    <w:rsid w:val="002D128F"/>
    <w:rsid w:val="002F7C6B"/>
    <w:rsid w:val="003753C6"/>
    <w:rsid w:val="00433AC0"/>
    <w:rsid w:val="00437417"/>
    <w:rsid w:val="004D7839"/>
    <w:rsid w:val="005460E5"/>
    <w:rsid w:val="006A3303"/>
    <w:rsid w:val="00734CEA"/>
    <w:rsid w:val="00776A52"/>
    <w:rsid w:val="008702EA"/>
    <w:rsid w:val="008E4F1A"/>
    <w:rsid w:val="009319EE"/>
    <w:rsid w:val="00975E67"/>
    <w:rsid w:val="009806CF"/>
    <w:rsid w:val="00AF162D"/>
    <w:rsid w:val="00B311FD"/>
    <w:rsid w:val="00B85587"/>
    <w:rsid w:val="00BF3B8F"/>
    <w:rsid w:val="00C048FE"/>
    <w:rsid w:val="00D437B0"/>
    <w:rsid w:val="00D669D8"/>
    <w:rsid w:val="00D97CB2"/>
    <w:rsid w:val="00E049BE"/>
    <w:rsid w:val="00E2755D"/>
    <w:rsid w:val="00ED093F"/>
    <w:rsid w:val="00FC3665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42A74F"/>
  <w15:docId w15:val="{9AC39EEA-E03A-4FA2-A551-D05C0055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E27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hsan.ahmed99@y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san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7BA89FB0794B68BC45DEF4E70AB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8ED5-BCD5-46A0-8A19-6BE1282BEA1A}"/>
      </w:docPartPr>
      <w:docPartBody>
        <w:p w:rsidR="001659A7" w:rsidRDefault="00E9517F">
          <w:pPr>
            <w:pStyle w:val="2A7BA89FB0794B68BC45DEF4E70AB83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7F"/>
    <w:rsid w:val="000836E2"/>
    <w:rsid w:val="001659A7"/>
    <w:rsid w:val="001A50EB"/>
    <w:rsid w:val="002B5106"/>
    <w:rsid w:val="004F760E"/>
    <w:rsid w:val="009B3551"/>
    <w:rsid w:val="009B4137"/>
    <w:rsid w:val="00E9517F"/>
    <w:rsid w:val="00F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BA89FB0794B68BC45DEF4E70AB839">
    <w:name w:val="2A7BA89FB0794B68BC45DEF4E70AB839"/>
  </w:style>
  <w:style w:type="paragraph" w:customStyle="1" w:styleId="4588E1D3AFDC43089F764C9ACF2A0DFB">
    <w:name w:val="4588E1D3AFDC43089F764C9ACF2A0DFB"/>
  </w:style>
  <w:style w:type="paragraph" w:customStyle="1" w:styleId="E4C06CE4D1484FC2AF793308AA77DEE1">
    <w:name w:val="E4C06CE4D1484FC2AF793308AA77DEE1"/>
  </w:style>
  <w:style w:type="paragraph" w:customStyle="1" w:styleId="90E9B8E57F1D41279185951E02100517">
    <w:name w:val="90E9B8E57F1D41279185951E02100517"/>
  </w:style>
  <w:style w:type="paragraph" w:customStyle="1" w:styleId="7877B27391B24D47B139EA459FA0DE6B">
    <w:name w:val="7877B27391B24D47B139EA459FA0DE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F216057564436CB8EB38B5C80F337E">
    <w:name w:val="21F216057564436CB8EB38B5C80F337E"/>
  </w:style>
  <w:style w:type="paragraph" w:customStyle="1" w:styleId="36C0CC5A29BB471588394E0568EA3B75">
    <w:name w:val="36C0CC5A29BB471588394E0568EA3B75"/>
  </w:style>
  <w:style w:type="paragraph" w:customStyle="1" w:styleId="088CE1E5842342C7880B2C0A23FEF809">
    <w:name w:val="088CE1E5842342C7880B2C0A23FEF809"/>
  </w:style>
  <w:style w:type="paragraph" w:customStyle="1" w:styleId="162ED9ABEA5B4EDC980FAA6FE44D6D29">
    <w:name w:val="162ED9ABEA5B4EDC980FAA6FE44D6D29"/>
  </w:style>
  <w:style w:type="paragraph" w:customStyle="1" w:styleId="C054A288C3A8429BBD06F77CDE17EDF2">
    <w:name w:val="C054A288C3A8429BBD06F77CDE17EDF2"/>
  </w:style>
  <w:style w:type="paragraph" w:customStyle="1" w:styleId="95C9129EC4694B8DB953C23AED4525B1">
    <w:name w:val="95C9129EC4694B8DB953C23AED4525B1"/>
  </w:style>
  <w:style w:type="paragraph" w:customStyle="1" w:styleId="A2B275A70FDC4152BD580661F29B81B4">
    <w:name w:val="A2B275A70FDC4152BD580661F29B81B4"/>
  </w:style>
  <w:style w:type="paragraph" w:customStyle="1" w:styleId="B98BA6E414C34BC98F4DF66DD79ACC04">
    <w:name w:val="B98BA6E414C34BC98F4DF66DD79ACC04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85CE11A22D8484F80893778121C8E80">
    <w:name w:val="785CE11A22D8484F80893778121C8E80"/>
  </w:style>
  <w:style w:type="paragraph" w:customStyle="1" w:styleId="36DA16E0FB9447B5876D15BC35A799CF">
    <w:name w:val="36DA16E0FB9447B5876D15BC35A799CF"/>
  </w:style>
  <w:style w:type="paragraph" w:customStyle="1" w:styleId="AFEBB503E4444A9BAC4E4E1CB000CBDC">
    <w:name w:val="AFEBB503E4444A9BAC4E4E1CB000CBDC"/>
  </w:style>
  <w:style w:type="paragraph" w:customStyle="1" w:styleId="072ABC569F6E4189BFA2BCB89D03C539">
    <w:name w:val="072ABC569F6E4189BFA2BCB89D03C539"/>
  </w:style>
  <w:style w:type="paragraph" w:customStyle="1" w:styleId="85E6F09DC2C1486089C1788F81DE8B1C">
    <w:name w:val="85E6F09DC2C1486089C1788F81DE8B1C"/>
  </w:style>
  <w:style w:type="paragraph" w:customStyle="1" w:styleId="E6BE5061294F4052B2031B4209037B1C">
    <w:name w:val="E6BE5061294F4052B2031B4209037B1C"/>
  </w:style>
  <w:style w:type="paragraph" w:customStyle="1" w:styleId="12C143237A4641A0A7F333EE86E233F2">
    <w:name w:val="12C143237A4641A0A7F333EE86E233F2"/>
  </w:style>
  <w:style w:type="paragraph" w:customStyle="1" w:styleId="D54FFED615F94ADDBE02727FE59E504B">
    <w:name w:val="D54FFED615F94ADDBE02727FE59E504B"/>
  </w:style>
  <w:style w:type="paragraph" w:customStyle="1" w:styleId="B584ABC21ACC4234AE255E65C32C5328">
    <w:name w:val="B584ABC21ACC4234AE255E65C32C5328"/>
  </w:style>
  <w:style w:type="paragraph" w:customStyle="1" w:styleId="40BFC721B19645C088000318B3FFAEA1">
    <w:name w:val="40BFC721B19645C088000318B3FFAEA1"/>
  </w:style>
  <w:style w:type="paragraph" w:customStyle="1" w:styleId="62A32AD9BED14C788A71560B1AD598D5">
    <w:name w:val="62A32AD9BED14C788A71560B1AD598D5"/>
  </w:style>
  <w:style w:type="paragraph" w:customStyle="1" w:styleId="EC4F624838C04FDD932ACBB80EB8BA92">
    <w:name w:val="EC4F624838C04FDD932ACBB80EB8BA92"/>
  </w:style>
  <w:style w:type="paragraph" w:customStyle="1" w:styleId="31E104EFFC3E4DF7B2C6FD57408C39E4">
    <w:name w:val="31E104EFFC3E4DF7B2C6FD57408C39E4"/>
  </w:style>
  <w:style w:type="paragraph" w:customStyle="1" w:styleId="B5E81ADEE7F84D1D9DD3DCE4BDED41E5">
    <w:name w:val="B5E81ADEE7F84D1D9DD3DCE4BDED41E5"/>
  </w:style>
  <w:style w:type="paragraph" w:customStyle="1" w:styleId="F776CE6B2DAA418FA1377A04018D1287">
    <w:name w:val="F776CE6B2DAA418FA1377A04018D1287"/>
  </w:style>
  <w:style w:type="paragraph" w:customStyle="1" w:styleId="6FC5C33745A7412CBB2FB0580B067E59">
    <w:name w:val="6FC5C33745A7412CBB2FB0580B067E59"/>
  </w:style>
  <w:style w:type="paragraph" w:customStyle="1" w:styleId="CCFDBCF329B94EC88AB1DD62B2904022">
    <w:name w:val="CCFDBCF329B94EC88AB1DD62B2904022"/>
  </w:style>
  <w:style w:type="paragraph" w:customStyle="1" w:styleId="8078D995031C4A4E85D9FCB774AF5C7A">
    <w:name w:val="8078D995031C4A4E85D9FCB774AF5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C4463-DA39-4A49-9986-224428626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162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Ahsan</dc:creator>
  <cp:lastModifiedBy>Xcalaiberz</cp:lastModifiedBy>
  <cp:revision>24</cp:revision>
  <cp:lastPrinted>2006-08-01T17:47:00Z</cp:lastPrinted>
  <dcterms:created xsi:type="dcterms:W3CDTF">2015-11-10T14:16:00Z</dcterms:created>
  <dcterms:modified xsi:type="dcterms:W3CDTF">2017-03-17T14:56:00Z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